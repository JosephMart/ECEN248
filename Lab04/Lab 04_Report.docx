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-450933808"/>
        <w:docPartObj>
          <w:docPartGallery w:val="Cover Pages"/>
          <w:docPartUnique/>
        </w:docPartObj>
      </w:sdtPr>
      <w:sdtContent>
        <w:p w:rsidR="00025D54" w:rsidRDefault="00784499" w:rsidP="00784499">
          <w:pPr>
            <w:jc w:val="center"/>
            <w:rPr>
              <w:rFonts w:ascii="Times New Roman" w:hAnsi="Times New Roman" w:cs="Times New Roman"/>
              <w:sz w:val="72"/>
            </w:rPr>
          </w:pPr>
          <w:r w:rsidRPr="00784499">
            <w:rPr>
              <w:rFonts w:ascii="Times New Roman" w:hAnsi="Times New Roman" w:cs="Times New Roman"/>
              <w:sz w:val="72"/>
            </w:rPr>
            <w:t>Lab</w:t>
          </w:r>
          <w:r w:rsidR="00DC30FF">
            <w:rPr>
              <w:rFonts w:ascii="Times New Roman" w:hAnsi="Times New Roman" w:cs="Times New Roman"/>
              <w:sz w:val="72"/>
            </w:rPr>
            <w:t xml:space="preserve"> 0</w:t>
          </w:r>
          <w:r w:rsidR="00025D54">
            <w:rPr>
              <w:rFonts w:ascii="Times New Roman" w:hAnsi="Times New Roman" w:cs="Times New Roman"/>
              <w:sz w:val="72"/>
            </w:rPr>
            <w:t>4</w:t>
          </w:r>
          <w:r w:rsidRPr="00784499">
            <w:rPr>
              <w:rFonts w:ascii="Times New Roman" w:hAnsi="Times New Roman" w:cs="Times New Roman"/>
              <w:sz w:val="72"/>
            </w:rPr>
            <w:t xml:space="preserve">: </w:t>
          </w:r>
          <w:r w:rsidR="00025D54" w:rsidRPr="00025D54">
            <w:rPr>
              <w:rFonts w:ascii="Times New Roman" w:hAnsi="Times New Roman" w:cs="Times New Roman"/>
              <w:sz w:val="72"/>
            </w:rPr>
            <w:t>Rudim</w:t>
          </w:r>
          <w:bookmarkStart w:id="0" w:name="_GoBack"/>
          <w:bookmarkEnd w:id="0"/>
          <w:r w:rsidR="00025D54" w:rsidRPr="00025D54">
            <w:rPr>
              <w:rFonts w:ascii="Times New Roman" w:hAnsi="Times New Roman" w:cs="Times New Roman"/>
              <w:sz w:val="72"/>
            </w:rPr>
            <w:t>entary Adder Circuits</w:t>
          </w:r>
        </w:p>
        <w:p w:rsidR="00784499" w:rsidRPr="00784499" w:rsidRDefault="00784499" w:rsidP="00784499">
          <w:pPr>
            <w:jc w:val="center"/>
            <w:rPr>
              <w:rFonts w:ascii="Times New Roman" w:hAnsi="Times New Roman" w:cs="Times New Roman"/>
              <w:sz w:val="48"/>
              <w:szCs w:val="24"/>
            </w:rPr>
          </w:pPr>
          <w:r w:rsidRPr="00784499">
            <w:rPr>
              <w:rFonts w:ascii="Times New Roman" w:hAnsi="Times New Roman" w:cs="Times New Roman"/>
              <w:sz w:val="48"/>
              <w:szCs w:val="24"/>
            </w:rPr>
            <w:t>Joseph Martinsen</w:t>
          </w:r>
        </w:p>
        <w:p w:rsidR="00784499" w:rsidRPr="00784499" w:rsidRDefault="00784499" w:rsidP="00784499">
          <w:pPr>
            <w:jc w:val="center"/>
            <w:rPr>
              <w:rFonts w:ascii="Times New Roman" w:hAnsi="Times New Roman" w:cs="Times New Roman"/>
              <w:sz w:val="36"/>
              <w:szCs w:val="24"/>
            </w:rPr>
          </w:pPr>
          <w:r w:rsidRPr="00784499">
            <w:rPr>
              <w:rFonts w:ascii="Times New Roman" w:hAnsi="Times New Roman" w:cs="Times New Roman"/>
              <w:sz w:val="36"/>
              <w:szCs w:val="24"/>
            </w:rPr>
            <w:t>ECEN 248 – 510</w:t>
          </w:r>
        </w:p>
        <w:p w:rsidR="00784499" w:rsidRPr="00784499" w:rsidRDefault="00784499" w:rsidP="00784499">
          <w:pPr>
            <w:jc w:val="center"/>
            <w:rPr>
              <w:rFonts w:ascii="Times New Roman" w:hAnsi="Times New Roman" w:cs="Times New Roman"/>
              <w:sz w:val="36"/>
              <w:szCs w:val="24"/>
            </w:rPr>
          </w:pPr>
          <w:r w:rsidRPr="00784499">
            <w:rPr>
              <w:rFonts w:ascii="Times New Roman" w:hAnsi="Times New Roman" w:cs="Times New Roman"/>
              <w:sz w:val="36"/>
              <w:szCs w:val="24"/>
            </w:rPr>
            <w:t>TA: Michael Bass</w:t>
          </w:r>
        </w:p>
        <w:p w:rsidR="00784499" w:rsidRPr="00784499" w:rsidRDefault="00784499" w:rsidP="00784499">
          <w:pPr>
            <w:jc w:val="center"/>
            <w:rPr>
              <w:rFonts w:ascii="Times New Roman" w:hAnsi="Times New Roman" w:cs="Times New Roman"/>
              <w:sz w:val="36"/>
              <w:szCs w:val="24"/>
            </w:rPr>
          </w:pPr>
          <w:r w:rsidRPr="00784499">
            <w:rPr>
              <w:rFonts w:ascii="Times New Roman" w:hAnsi="Times New Roman" w:cs="Times New Roman"/>
              <w:sz w:val="36"/>
              <w:szCs w:val="24"/>
            </w:rPr>
            <w:t xml:space="preserve">Date: </w:t>
          </w:r>
          <w:r w:rsidRPr="00784499">
            <w:rPr>
              <w:rFonts w:ascii="Times New Roman" w:hAnsi="Times New Roman" w:cs="Times New Roman"/>
              <w:sz w:val="36"/>
              <w:szCs w:val="24"/>
            </w:rPr>
            <w:fldChar w:fldCharType="begin"/>
          </w:r>
          <w:r w:rsidRPr="00784499">
            <w:rPr>
              <w:rFonts w:ascii="Times New Roman" w:hAnsi="Times New Roman" w:cs="Times New Roman"/>
              <w:sz w:val="36"/>
              <w:szCs w:val="24"/>
            </w:rPr>
            <w:instrText xml:space="preserve"> DATE \@ "MMMM d, yyyy" </w:instrText>
          </w:r>
          <w:r w:rsidRPr="00784499">
            <w:rPr>
              <w:rFonts w:ascii="Times New Roman" w:hAnsi="Times New Roman" w:cs="Times New Roman"/>
              <w:sz w:val="36"/>
              <w:szCs w:val="24"/>
            </w:rPr>
            <w:fldChar w:fldCharType="separate"/>
          </w:r>
          <w:r w:rsidR="001D0C3B">
            <w:rPr>
              <w:rFonts w:ascii="Times New Roman" w:hAnsi="Times New Roman" w:cs="Times New Roman"/>
              <w:noProof/>
              <w:sz w:val="36"/>
              <w:szCs w:val="24"/>
            </w:rPr>
            <w:t>October 1, 2016</w:t>
          </w:r>
          <w:r w:rsidRPr="00784499">
            <w:rPr>
              <w:rFonts w:ascii="Times New Roman" w:hAnsi="Times New Roman" w:cs="Times New Roman"/>
              <w:sz w:val="36"/>
              <w:szCs w:val="24"/>
            </w:rPr>
            <w:fldChar w:fldCharType="end"/>
          </w:r>
        </w:p>
        <w:p w:rsidR="00784499" w:rsidRDefault="00784499">
          <w:pPr>
            <w:rPr>
              <w:rFonts w:ascii="Times New Roman" w:hAnsi="Times New Roman" w:cs="Times New Roman"/>
            </w:rPr>
            <w:sectPr w:rsidR="00784499" w:rsidSect="00784499">
              <w:headerReference w:type="first" r:id="rId7"/>
              <w:pgSz w:w="12240" w:h="15840" w:code="1"/>
              <w:pgMar w:top="1440" w:right="1440" w:bottom="1440" w:left="1440" w:header="720" w:footer="720" w:gutter="0"/>
              <w:pgNumType w:start="0"/>
              <w:cols w:space="720"/>
              <w:vAlign w:val="center"/>
              <w:titlePg/>
              <w:docGrid w:linePitch="360"/>
            </w:sectPr>
          </w:pPr>
        </w:p>
        <w:p w:rsidR="00784499" w:rsidRDefault="00A8465A">
          <w:pPr>
            <w:rPr>
              <w:rFonts w:ascii="Times New Roman" w:hAnsi="Times New Roman" w:cs="Times New Roman"/>
            </w:rPr>
          </w:pPr>
        </w:p>
      </w:sdtContent>
    </w:sdt>
    <w:p w:rsidR="00784499" w:rsidRDefault="00784499" w:rsidP="00427457">
      <w:pPr>
        <w:spacing w:line="480" w:lineRule="auto"/>
        <w:contextualSpacing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Objectives:</w:t>
      </w:r>
    </w:p>
    <w:p w:rsidR="00784499" w:rsidRPr="00784499" w:rsidRDefault="006B2483" w:rsidP="00427457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</w:rPr>
      </w:pPr>
      <w:r w:rsidRPr="006B2483">
        <w:rPr>
          <w:rFonts w:ascii="Times New Roman" w:hAnsi="Times New Roman" w:cs="Times New Roman"/>
          <w:sz w:val="24"/>
        </w:rPr>
        <w:t xml:space="preserve">The </w:t>
      </w:r>
      <w:r w:rsidR="00427457">
        <w:rPr>
          <w:rFonts w:ascii="Times New Roman" w:hAnsi="Times New Roman" w:cs="Times New Roman"/>
          <w:sz w:val="24"/>
        </w:rPr>
        <w:t>objective</w:t>
      </w:r>
      <w:r w:rsidRPr="006B2483">
        <w:rPr>
          <w:rFonts w:ascii="Times New Roman" w:hAnsi="Times New Roman" w:cs="Times New Roman"/>
          <w:sz w:val="24"/>
        </w:rPr>
        <w:t xml:space="preserve"> of this </w:t>
      </w:r>
      <w:r w:rsidR="00427457">
        <w:rPr>
          <w:rFonts w:ascii="Times New Roman" w:hAnsi="Times New Roman" w:cs="Times New Roman"/>
          <w:sz w:val="24"/>
        </w:rPr>
        <w:t>lab was</w:t>
      </w:r>
      <w:r w:rsidRPr="006B2483">
        <w:rPr>
          <w:rFonts w:ascii="Times New Roman" w:hAnsi="Times New Roman" w:cs="Times New Roman"/>
          <w:sz w:val="24"/>
        </w:rPr>
        <w:t xml:space="preserve"> to introduce </w:t>
      </w:r>
      <w:r w:rsidR="00427457">
        <w:rPr>
          <w:rFonts w:ascii="Times New Roman" w:hAnsi="Times New Roman" w:cs="Times New Roman"/>
          <w:sz w:val="24"/>
        </w:rPr>
        <w:t>students</w:t>
      </w:r>
      <w:r w:rsidRPr="006B2483">
        <w:rPr>
          <w:rFonts w:ascii="Times New Roman" w:hAnsi="Times New Roman" w:cs="Times New Roman"/>
          <w:sz w:val="24"/>
        </w:rPr>
        <w:t xml:space="preserve"> to the desig</w:t>
      </w:r>
      <w:r>
        <w:rPr>
          <w:rFonts w:ascii="Times New Roman" w:hAnsi="Times New Roman" w:cs="Times New Roman"/>
          <w:sz w:val="24"/>
        </w:rPr>
        <w:t>n</w:t>
      </w:r>
      <w:r w:rsidR="00427457">
        <w:rPr>
          <w:rFonts w:ascii="Times New Roman" w:hAnsi="Times New Roman" w:cs="Times New Roman"/>
          <w:sz w:val="24"/>
        </w:rPr>
        <w:t xml:space="preserve"> and implementation</w:t>
      </w:r>
      <w:r>
        <w:rPr>
          <w:rFonts w:ascii="Times New Roman" w:hAnsi="Times New Roman" w:cs="Times New Roman"/>
          <w:sz w:val="24"/>
        </w:rPr>
        <w:t xml:space="preserve"> of</w:t>
      </w:r>
      <w:r w:rsidR="00427457">
        <w:rPr>
          <w:rFonts w:ascii="Times New Roman" w:hAnsi="Times New Roman" w:cs="Times New Roman"/>
          <w:sz w:val="24"/>
        </w:rPr>
        <w:t xml:space="preserve"> a</w:t>
      </w:r>
      <w:r>
        <w:rPr>
          <w:rFonts w:ascii="Times New Roman" w:hAnsi="Times New Roman" w:cs="Times New Roman"/>
          <w:sz w:val="24"/>
        </w:rPr>
        <w:t xml:space="preserve"> simple combinational adder </w:t>
      </w:r>
      <w:r w:rsidR="00427457">
        <w:rPr>
          <w:rFonts w:ascii="Times New Roman" w:hAnsi="Times New Roman" w:cs="Times New Roman"/>
          <w:sz w:val="24"/>
        </w:rPr>
        <w:t>circuit such as a half adder, full adder, and a ripple carry adder</w:t>
      </w:r>
      <w:r w:rsidRPr="006B2483">
        <w:rPr>
          <w:rFonts w:ascii="Times New Roman" w:hAnsi="Times New Roman" w:cs="Times New Roman"/>
          <w:sz w:val="24"/>
        </w:rPr>
        <w:t>.</w:t>
      </w:r>
      <w:r w:rsidR="00427457">
        <w:rPr>
          <w:rFonts w:ascii="Times New Roman" w:hAnsi="Times New Roman" w:cs="Times New Roman"/>
          <w:sz w:val="24"/>
        </w:rPr>
        <w:t xml:space="preserve"> This lab also hopes to further develop one’s knowledge and familiarity with </w:t>
      </w:r>
      <w:proofErr w:type="spellStart"/>
      <w:r w:rsidR="00427457">
        <w:rPr>
          <w:rFonts w:ascii="Times New Roman" w:hAnsi="Times New Roman" w:cs="Times New Roman"/>
          <w:sz w:val="24"/>
        </w:rPr>
        <w:t>K</w:t>
      </w:r>
      <w:r w:rsidR="00427457" w:rsidRPr="00427457">
        <w:rPr>
          <w:rFonts w:ascii="Times New Roman" w:hAnsi="Times New Roman" w:cs="Times New Roman"/>
          <w:sz w:val="24"/>
        </w:rPr>
        <w:t>arnaugh</w:t>
      </w:r>
      <w:proofErr w:type="spellEnd"/>
      <w:r w:rsidR="00427457" w:rsidRPr="00427457">
        <w:rPr>
          <w:rFonts w:ascii="Times New Roman" w:hAnsi="Times New Roman" w:cs="Times New Roman"/>
          <w:sz w:val="24"/>
        </w:rPr>
        <w:t xml:space="preserve"> </w:t>
      </w:r>
      <w:r w:rsidR="00427457">
        <w:rPr>
          <w:rFonts w:ascii="Times New Roman" w:hAnsi="Times New Roman" w:cs="Times New Roman"/>
          <w:sz w:val="24"/>
        </w:rPr>
        <w:t xml:space="preserve">maps. Students will also gain more experience with breadboards, IC’s, and circuit debugging. </w:t>
      </w:r>
    </w:p>
    <w:p w:rsidR="00784499" w:rsidRDefault="00784499" w:rsidP="00784499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Design:</w:t>
      </w:r>
    </w:p>
    <w:p w:rsidR="00DC30FF" w:rsidRDefault="00427457" w:rsidP="00427457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lab was separated into three distinct experiments. The first was to construct a half adder, the second to build a full adder, and the final was to implement a ripple carry adder.</w:t>
      </w:r>
    </w:p>
    <w:p w:rsidR="00427457" w:rsidRDefault="00427457" w:rsidP="00427457">
      <w:pPr>
        <w:spacing w:line="480" w:lineRule="auto"/>
        <w:contextualSpacing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Experiment 1: Half Adder</w:t>
      </w:r>
    </w:p>
    <w:p w:rsidR="00427457" w:rsidRDefault="00427457" w:rsidP="00427457">
      <w:pPr>
        <w:spacing w:line="48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 half adder has two inputs, A and B, as well as two outputs, a Sum (S) and a carry out (COUT). </w:t>
      </w:r>
    </w:p>
    <w:p w:rsidR="008807FF" w:rsidRDefault="00D63EA0" w:rsidP="008807FF">
      <w:pPr>
        <w:spacing w:line="240" w:lineRule="auto"/>
        <w:contextualSpacing/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pt;height:120.4pt">
            <v:imagedata r:id="rId8" o:title="HalfAdderConcept"/>
          </v:shape>
        </w:pict>
      </w:r>
    </w:p>
    <w:p w:rsidR="008807FF" w:rsidRDefault="008807FF" w:rsidP="008807FF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14"/>
        </w:rPr>
      </w:pPr>
      <w:r>
        <w:rPr>
          <w:rFonts w:ascii="Times New Roman" w:hAnsi="Times New Roman" w:cs="Times New Roman"/>
          <w:i/>
          <w:sz w:val="14"/>
        </w:rPr>
        <w:t>Figure 1</w:t>
      </w:r>
    </w:p>
    <w:p w:rsidR="008807FF" w:rsidRDefault="008807FF" w:rsidP="008807FF">
      <w:pPr>
        <w:spacing w:line="240" w:lineRule="auto"/>
        <w:contextualSpacing/>
        <w:rPr>
          <w:rFonts w:ascii="Times New Roman" w:hAnsi="Times New Roman" w:cs="Times New Roman"/>
          <w:i/>
          <w:sz w:val="14"/>
        </w:rPr>
      </w:pPr>
    </w:p>
    <w:p w:rsidR="008807FF" w:rsidRDefault="008807FF" w:rsidP="008807FF">
      <w:pPr>
        <w:spacing w:line="48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following is the truth table and </w:t>
      </w:r>
      <w:proofErr w:type="spellStart"/>
      <w:r>
        <w:rPr>
          <w:rFonts w:ascii="Times New Roman" w:hAnsi="Times New Roman" w:cs="Times New Roman"/>
          <w:sz w:val="24"/>
        </w:rPr>
        <w:t>K</w:t>
      </w:r>
      <w:r w:rsidRPr="00427457">
        <w:rPr>
          <w:rFonts w:ascii="Times New Roman" w:hAnsi="Times New Roman" w:cs="Times New Roman"/>
          <w:sz w:val="24"/>
        </w:rPr>
        <w:t>arnaugh</w:t>
      </w:r>
      <w:proofErr w:type="spellEnd"/>
      <w:r w:rsidRPr="0042745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map for a half adder</w:t>
      </w:r>
    </w:p>
    <w:tbl>
      <w:tblPr>
        <w:tblW w:w="3361" w:type="dxa"/>
        <w:jc w:val="center"/>
        <w:tblLook w:val="04A0" w:firstRow="1" w:lastRow="0" w:firstColumn="1" w:lastColumn="0" w:noHBand="0" w:noVBand="1"/>
      </w:tblPr>
      <w:tblGrid>
        <w:gridCol w:w="767"/>
        <w:gridCol w:w="720"/>
        <w:gridCol w:w="625"/>
        <w:gridCol w:w="1249"/>
      </w:tblGrid>
      <w:tr w:rsidR="008807FF" w:rsidRPr="008807FF" w:rsidTr="00613D46">
        <w:trPr>
          <w:trHeight w:val="276"/>
          <w:jc w:val="center"/>
        </w:trPr>
        <w:tc>
          <w:tcPr>
            <w:tcW w:w="336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7FF" w:rsidRPr="008807FF" w:rsidRDefault="008807FF" w:rsidP="00880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807F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Half Adder Truth Table</w:t>
            </w:r>
          </w:p>
        </w:tc>
      </w:tr>
      <w:tr w:rsidR="008807FF" w:rsidRPr="008807FF" w:rsidTr="00613D46">
        <w:trPr>
          <w:trHeight w:val="408"/>
          <w:jc w:val="center"/>
        </w:trPr>
        <w:tc>
          <w:tcPr>
            <w:tcW w:w="336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07FF" w:rsidRPr="008807FF" w:rsidRDefault="008807FF" w:rsidP="008807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8807FF" w:rsidRPr="008807FF" w:rsidTr="00613D46">
        <w:trPr>
          <w:trHeight w:val="276"/>
          <w:jc w:val="center"/>
        </w:trPr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7FF" w:rsidRPr="008807FF" w:rsidRDefault="008807FF" w:rsidP="00880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7FF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7FF" w:rsidRPr="008807FF" w:rsidRDefault="008807FF" w:rsidP="00880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7FF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6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7FF" w:rsidRPr="008807FF" w:rsidRDefault="008807FF" w:rsidP="00880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7FF">
              <w:rPr>
                <w:rFonts w:ascii="Times New Roman" w:eastAsia="Times New Roman" w:hAnsi="Times New Roman" w:cs="Times New Roman"/>
                <w:color w:val="000000"/>
              </w:rPr>
              <w:t>S</w:t>
            </w:r>
          </w:p>
        </w:tc>
        <w:tc>
          <w:tcPr>
            <w:tcW w:w="12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07FF" w:rsidRPr="008807FF" w:rsidRDefault="008807FF" w:rsidP="00880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7FF">
              <w:rPr>
                <w:rFonts w:ascii="Times New Roman" w:eastAsia="Times New Roman" w:hAnsi="Times New Roman" w:cs="Times New Roman"/>
                <w:color w:val="000000"/>
              </w:rPr>
              <w:t>COUT</w:t>
            </w:r>
          </w:p>
        </w:tc>
      </w:tr>
      <w:tr w:rsidR="008807FF" w:rsidRPr="008807FF" w:rsidTr="00613D46">
        <w:trPr>
          <w:trHeight w:val="276"/>
          <w:jc w:val="center"/>
        </w:trPr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7FF" w:rsidRPr="008807FF" w:rsidRDefault="008807FF" w:rsidP="00880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7F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7FF" w:rsidRPr="008807FF" w:rsidRDefault="008807FF" w:rsidP="00880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7F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7FF" w:rsidRPr="008807FF" w:rsidRDefault="008807FF" w:rsidP="00880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7F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07FF" w:rsidRPr="008807FF" w:rsidRDefault="008807FF" w:rsidP="00880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7F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8807FF" w:rsidRPr="008807FF" w:rsidTr="00613D46">
        <w:trPr>
          <w:trHeight w:val="276"/>
          <w:jc w:val="center"/>
        </w:trPr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7FF" w:rsidRPr="008807FF" w:rsidRDefault="008807FF" w:rsidP="00880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7F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7FF" w:rsidRPr="008807FF" w:rsidRDefault="008807FF" w:rsidP="00880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7F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7FF" w:rsidRPr="008807FF" w:rsidRDefault="008807FF" w:rsidP="00880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7F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07FF" w:rsidRPr="008807FF" w:rsidRDefault="008807FF" w:rsidP="00880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7F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8807FF" w:rsidRPr="008807FF" w:rsidTr="00613D46">
        <w:trPr>
          <w:trHeight w:val="276"/>
          <w:jc w:val="center"/>
        </w:trPr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7FF" w:rsidRPr="008807FF" w:rsidRDefault="008807FF" w:rsidP="00880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7F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7FF" w:rsidRPr="008807FF" w:rsidRDefault="008807FF" w:rsidP="00880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7F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7FF" w:rsidRPr="008807FF" w:rsidRDefault="008807FF" w:rsidP="00880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7F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07FF" w:rsidRPr="008807FF" w:rsidRDefault="008807FF" w:rsidP="00880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7F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8807FF" w:rsidRPr="008807FF" w:rsidTr="00613D46">
        <w:trPr>
          <w:trHeight w:val="288"/>
          <w:jc w:val="center"/>
        </w:trPr>
        <w:tc>
          <w:tcPr>
            <w:tcW w:w="7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7FF" w:rsidRPr="008807FF" w:rsidRDefault="008807FF" w:rsidP="00880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7F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7FF" w:rsidRPr="008807FF" w:rsidRDefault="008807FF" w:rsidP="00880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7F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7FF" w:rsidRPr="008807FF" w:rsidRDefault="008807FF" w:rsidP="00880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7F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4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07FF" w:rsidRPr="008807FF" w:rsidRDefault="008807FF" w:rsidP="00880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07F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8807FF" w:rsidRPr="008807FF" w:rsidTr="00613D46">
        <w:trPr>
          <w:trHeight w:val="276"/>
          <w:jc w:val="center"/>
        </w:trPr>
        <w:tc>
          <w:tcPr>
            <w:tcW w:w="3361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7FF" w:rsidRPr="008807FF" w:rsidRDefault="008807FF" w:rsidP="00880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8807FF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Table 1</w:t>
            </w:r>
          </w:p>
        </w:tc>
      </w:tr>
    </w:tbl>
    <w:p w:rsidR="008807FF" w:rsidRDefault="00613D46" w:rsidP="008807FF">
      <w:pPr>
        <w:spacing w:line="480" w:lineRule="auto"/>
        <w:contextualSpacing/>
        <w:rPr>
          <w:rFonts w:ascii="Times New Roman" w:hAnsi="Times New Roman" w:cs="Times New Roman"/>
          <w:sz w:val="24"/>
        </w:rPr>
      </w:pPr>
      <w:r w:rsidRPr="00613D46"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51E421" wp14:editId="4BA9B974">
                <wp:simplePos x="0" y="0"/>
                <wp:positionH relativeFrom="column">
                  <wp:posOffset>3268980</wp:posOffset>
                </wp:positionH>
                <wp:positionV relativeFrom="paragraph">
                  <wp:posOffset>1351280</wp:posOffset>
                </wp:positionV>
                <wp:extent cx="129540" cy="17526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" cy="175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E13472" w:rsidRDefault="00E13472" w:rsidP="00613D4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51E42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57.4pt;margin-top:106.4pt;width:10.2pt;height:13.8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" filled="f" stroked="f">
                <v:textbox style="mso-fit-shape-to-text:t" inset="0,0,0,0">
                  <w:txbxContent>
                    <w:p w:rsidR="00E13472" w:rsidRDefault="00E13472" w:rsidP="00613D46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sz w:val="22"/>
                              <w:szCs w:val="22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13D46"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3D94DB" wp14:editId="04847FF6">
                <wp:simplePos x="0" y="0"/>
                <wp:positionH relativeFrom="column">
                  <wp:posOffset>373380</wp:posOffset>
                </wp:positionH>
                <wp:positionV relativeFrom="paragraph">
                  <wp:posOffset>1312545</wp:posOffset>
                </wp:positionV>
                <wp:extent cx="129540" cy="1752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" cy="175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E13472" w:rsidRDefault="00E13472" w:rsidP="00613D4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D94DB" id="Text Box 12" o:spid="_x0000_s1027" type="#_x0000_t202" style="position:absolute;margin-left:29.4pt;margin-top:103.35pt;width:10.2pt;height:13.8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" filled="f" stroked="f">
                <v:textbox style="mso-fit-shape-to-text:t" inset="0,0,0,0">
                  <w:txbxContent>
                    <w:p w:rsidR="00E13472" w:rsidRDefault="00E13472" w:rsidP="00613D46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sz w:val="22"/>
                              <w:szCs w:val="22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W w:w="6770" w:type="dxa"/>
        <w:tblLook w:val="04A0" w:firstRow="1" w:lastRow="0" w:firstColumn="1" w:lastColumn="0" w:noHBand="0" w:noVBand="1"/>
      </w:tblPr>
      <w:tblGrid>
        <w:gridCol w:w="1176"/>
        <w:gridCol w:w="1176"/>
        <w:gridCol w:w="1176"/>
        <w:gridCol w:w="976"/>
        <w:gridCol w:w="1176"/>
        <w:gridCol w:w="1176"/>
        <w:gridCol w:w="1176"/>
      </w:tblGrid>
      <w:tr w:rsidR="00613D46" w:rsidRPr="00613D46" w:rsidTr="00613D46">
        <w:trPr>
          <w:trHeight w:val="276"/>
        </w:trPr>
        <w:tc>
          <w:tcPr>
            <w:tcW w:w="28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D46" w:rsidRPr="00613D46" w:rsidRDefault="00613D46" w:rsidP="00613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13D4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D46" w:rsidRPr="00613D46" w:rsidRDefault="00613D46" w:rsidP="00613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D46" w:rsidRPr="00613D46" w:rsidRDefault="00613D46" w:rsidP="00613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13D4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COUT</w:t>
            </w:r>
          </w:p>
        </w:tc>
      </w:tr>
      <w:tr w:rsidR="00613D46" w:rsidRPr="00613D46" w:rsidTr="00613D46">
        <w:trPr>
          <w:trHeight w:val="276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D46" w:rsidRPr="00613D46" w:rsidRDefault="00613D46" w:rsidP="00613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D46" w:rsidRPr="00613D46" w:rsidRDefault="00613D46" w:rsidP="00613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3D46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A2DB125" wp14:editId="75F1BBCB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15240</wp:posOffset>
                      </wp:positionV>
                      <wp:extent cx="129540" cy="175260"/>
                      <wp:effectExtent l="0" t="0" r="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240" cy="17511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E13472" w:rsidRDefault="00E13472" w:rsidP="00613D4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B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2DB125" id="Text Box 17" o:spid="_x0000_s1028" type="#_x0000_t202" style="position:absolute;margin-left:19.8pt;margin-top:1.2pt;width:10.2pt;height:13.8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" filled="f" stroked="f">
                      <v:textbox style="mso-fit-shape-to-text:t" inset="0,0,0,0">
                        <w:txbxContent>
                          <w:p w:rsidR="00E13472" w:rsidRDefault="00E13472" w:rsidP="00613D4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B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613D46" w:rsidRPr="00613D46">
              <w:trPr>
                <w:trHeight w:val="276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3D46" w:rsidRPr="00613D46" w:rsidRDefault="00613D46" w:rsidP="00613D4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613D46" w:rsidRPr="00613D46" w:rsidRDefault="00613D46" w:rsidP="00613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D46" w:rsidRPr="00613D46" w:rsidRDefault="00613D46" w:rsidP="00613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3D46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BE5567" wp14:editId="01DF3799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15240</wp:posOffset>
                      </wp:positionV>
                      <wp:extent cx="129540" cy="17526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240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E13472" w:rsidRDefault="00E13472" w:rsidP="00613D4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B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BE5567" id="Text Box 16" o:spid="_x0000_s1029" type="#_x0000_t202" style="position:absolute;margin-left:18pt;margin-top:1.2pt;width:10.2pt;height:13.8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" filled="f" stroked="f">
                      <v:textbox style="mso-fit-shape-to-text:t" inset="0,0,0,0">
                        <w:txbxContent>
                          <w:p w:rsidR="00E13472" w:rsidRDefault="00E13472" w:rsidP="00613D4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613D46" w:rsidRPr="00613D46">
              <w:trPr>
                <w:trHeight w:val="276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3D46" w:rsidRPr="00613D46" w:rsidRDefault="00613D46" w:rsidP="00613D4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613D46" w:rsidRPr="00613D46" w:rsidRDefault="00613D46" w:rsidP="00613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D46" w:rsidRPr="00613D46" w:rsidRDefault="00613D46" w:rsidP="0061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D46" w:rsidRPr="00613D46" w:rsidRDefault="00613D46" w:rsidP="0061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D46" w:rsidRPr="00613D46" w:rsidRDefault="00613D46" w:rsidP="00613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3D46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B64A0A0" wp14:editId="0E73153D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15240</wp:posOffset>
                      </wp:positionV>
                      <wp:extent cx="129540" cy="175260"/>
                      <wp:effectExtent l="0" t="0" r="0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240" cy="17511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E13472" w:rsidRDefault="00E13472" w:rsidP="00613D4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B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64A0A0" id="Text Box 15" o:spid="_x0000_s1030" type="#_x0000_t202" style="position:absolute;margin-left:19.8pt;margin-top:1.2pt;width:10.2pt;height:13.8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" filled="f" stroked="f">
                      <v:textbox style="mso-fit-shape-to-text:t" inset="0,0,0,0">
                        <w:txbxContent>
                          <w:p w:rsidR="00E13472" w:rsidRDefault="00E13472" w:rsidP="00613D4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B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613D46" w:rsidRPr="00613D46">
              <w:trPr>
                <w:trHeight w:val="276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3D46" w:rsidRPr="00613D46" w:rsidRDefault="00613D46" w:rsidP="00613D4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613D46" w:rsidRPr="00613D46" w:rsidRDefault="00613D46" w:rsidP="00613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D46" w:rsidRPr="00613D46" w:rsidRDefault="00613D46" w:rsidP="00613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3D46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00279FB" wp14:editId="2A0E948F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15240</wp:posOffset>
                      </wp:positionV>
                      <wp:extent cx="129540" cy="175260"/>
                      <wp:effectExtent l="0" t="0" r="0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240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E13472" w:rsidRDefault="00E13472" w:rsidP="00613D4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B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0279FB" id="Text Box 14" o:spid="_x0000_s1031" type="#_x0000_t202" style="position:absolute;margin-left:18pt;margin-top:1.2pt;width:10.2pt;height:13.8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" filled="f" stroked="f">
                      <v:textbox style="mso-fit-shape-to-text:t" inset="0,0,0,0">
                        <w:txbxContent>
                          <w:p w:rsidR="00E13472" w:rsidRDefault="00E13472" w:rsidP="00613D4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613D46" w:rsidRPr="00613D46">
              <w:trPr>
                <w:trHeight w:val="276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3D46" w:rsidRPr="00613D46" w:rsidRDefault="00613D46" w:rsidP="00613D4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613D46" w:rsidRPr="00613D46" w:rsidRDefault="00613D46" w:rsidP="00613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13D46" w:rsidRPr="00613D46" w:rsidTr="00613D46">
        <w:trPr>
          <w:trHeight w:val="323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D46" w:rsidRPr="00613D46" w:rsidRDefault="00613D46" w:rsidP="00613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3D46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660DE4" wp14:editId="422F926F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0</wp:posOffset>
                      </wp:positionV>
                      <wp:extent cx="129540" cy="182880"/>
                      <wp:effectExtent l="0" t="0" r="0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2533" cy="17620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E13472" w:rsidRDefault="00E13472" w:rsidP="00613D4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A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660DE4" id="Text Box 13" o:spid="_x0000_s1032" type="#_x0000_t202" style="position:absolute;margin-left:24pt;margin-top:0;width:10.2pt;height:14.4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" filled="f" stroked="f">
                      <v:textbox style="mso-fit-shape-to-text:t" inset="0,0,0,0">
                        <w:txbxContent>
                          <w:p w:rsidR="00E13472" w:rsidRDefault="00E13472" w:rsidP="00613D4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A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613D46" w:rsidRPr="00613D46">
              <w:trPr>
                <w:trHeight w:val="276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3D46" w:rsidRPr="00613D46" w:rsidRDefault="00613D46" w:rsidP="00613D4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613D46" w:rsidRPr="00613D46" w:rsidRDefault="00613D46" w:rsidP="00613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D46" w:rsidRPr="00613D46" w:rsidRDefault="00613D46" w:rsidP="00613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13D4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D46" w:rsidRPr="00613D46" w:rsidRDefault="00613D46" w:rsidP="00613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13D4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D46" w:rsidRPr="00613D46" w:rsidRDefault="00613D46" w:rsidP="00613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D46" w:rsidRPr="00613D46" w:rsidRDefault="00613D46" w:rsidP="00613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3D46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611856A" wp14:editId="59380C39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0</wp:posOffset>
                      </wp:positionV>
                      <wp:extent cx="129540" cy="182880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2533" cy="17620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E13472" w:rsidRDefault="00E13472" w:rsidP="00613D4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A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11856A" id="Text Box 11" o:spid="_x0000_s1033" type="#_x0000_t202" style="position:absolute;margin-left:24pt;margin-top:0;width:10.2pt;height:14.4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" filled="f" stroked="f">
                      <v:textbox style="mso-fit-shape-to-text:t" inset="0,0,0,0">
                        <w:txbxContent>
                          <w:p w:rsidR="00E13472" w:rsidRDefault="00E13472" w:rsidP="00613D4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A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613D46" w:rsidRPr="00613D46">
              <w:trPr>
                <w:trHeight w:val="276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3D46" w:rsidRPr="00613D46" w:rsidRDefault="00613D46" w:rsidP="00613D4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613D46" w:rsidRPr="00613D46" w:rsidRDefault="00613D46" w:rsidP="00613D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D46" w:rsidRPr="00613D46" w:rsidRDefault="00613D46" w:rsidP="00613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13D4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D46" w:rsidRPr="00613D46" w:rsidRDefault="00613D46" w:rsidP="00613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13D4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613D46" w:rsidRPr="00613D46" w:rsidTr="00613D46">
        <w:trPr>
          <w:trHeight w:val="575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D46" w:rsidRPr="00613D46" w:rsidRDefault="00613D46" w:rsidP="00613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D46" w:rsidRPr="00613D46" w:rsidRDefault="00613D46" w:rsidP="00613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13D4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D46" w:rsidRPr="00613D46" w:rsidRDefault="00613D46" w:rsidP="00613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13D4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D46" w:rsidRPr="00613D46" w:rsidRDefault="00613D46" w:rsidP="00613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D46" w:rsidRPr="00613D46" w:rsidRDefault="00613D46" w:rsidP="0061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D46" w:rsidRPr="00613D46" w:rsidRDefault="00613D46" w:rsidP="00613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13D4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D46" w:rsidRPr="00613D46" w:rsidRDefault="00613D46" w:rsidP="00613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13D4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613D46" w:rsidRPr="00613D46" w:rsidTr="00613D46">
        <w:trPr>
          <w:trHeight w:val="288"/>
        </w:trPr>
        <w:tc>
          <w:tcPr>
            <w:tcW w:w="28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D46" w:rsidRPr="00613D46" w:rsidRDefault="00613D46" w:rsidP="00613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613D4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Table 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D46" w:rsidRPr="00613D46" w:rsidRDefault="00613D46" w:rsidP="00613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28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D46" w:rsidRPr="00613D46" w:rsidRDefault="00613D46" w:rsidP="00613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613D4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Table 2</w:t>
            </w:r>
          </w:p>
        </w:tc>
      </w:tr>
    </w:tbl>
    <w:p w:rsidR="00613D46" w:rsidRDefault="00613D46" w:rsidP="008807FF">
      <w:pPr>
        <w:spacing w:line="480" w:lineRule="auto"/>
        <w:contextualSpacing/>
        <w:rPr>
          <w:rFonts w:ascii="Times New Roman" w:hAnsi="Times New Roman" w:cs="Times New Roman"/>
          <w:sz w:val="24"/>
        </w:rPr>
      </w:pPr>
    </w:p>
    <w:p w:rsidR="00613D46" w:rsidRDefault="00613D46" w:rsidP="008807FF">
      <w:pPr>
        <w:spacing w:line="48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The following is the design used for the half adder.</w:t>
      </w:r>
      <w:r w:rsidR="00AB6A1A">
        <w:rPr>
          <w:rFonts w:ascii="Times New Roman" w:hAnsi="Times New Roman" w:cs="Times New Roman"/>
          <w:sz w:val="24"/>
        </w:rPr>
        <w:t xml:space="preserve"> Using one XOR gate and one AND gate.</w:t>
      </w:r>
    </w:p>
    <w:p w:rsidR="00613D46" w:rsidRDefault="00A8465A" w:rsidP="00D32397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6" type="#_x0000_t75" style="width:277.1pt;height:236.7pt">
            <v:imagedata r:id="rId9" o:title="HalfAdderDesign"/>
          </v:shape>
        </w:pict>
      </w:r>
    </w:p>
    <w:p w:rsidR="00A8465A" w:rsidRDefault="00A8465A" w:rsidP="00A8465A">
      <w:pPr>
        <w:spacing w:line="480" w:lineRule="auto"/>
        <w:contextualSpacing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Experiment 2: Full Adder</w:t>
      </w:r>
    </w:p>
    <w:p w:rsidR="00A8465A" w:rsidRDefault="00A8465A" w:rsidP="00A8465A">
      <w:pPr>
        <w:spacing w:line="48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The full adder is similar to the half adder except the full adder has a carry in (CIN). The other inputs, A and B, are the same. The outputs are the same as well, S and COUT.</w:t>
      </w:r>
    </w:p>
    <w:tbl>
      <w:tblPr>
        <w:tblW w:w="3231" w:type="dxa"/>
        <w:jc w:val="center"/>
        <w:tblLook w:val="04A0" w:firstRow="1" w:lastRow="0" w:firstColumn="1" w:lastColumn="0" w:noHBand="0" w:noVBand="1"/>
      </w:tblPr>
      <w:tblGrid>
        <w:gridCol w:w="583"/>
        <w:gridCol w:w="546"/>
        <w:gridCol w:w="705"/>
        <w:gridCol w:w="472"/>
        <w:gridCol w:w="925"/>
      </w:tblGrid>
      <w:tr w:rsidR="00B42412" w:rsidRPr="00B42412" w:rsidTr="00AB6A1A">
        <w:trPr>
          <w:trHeight w:val="276"/>
          <w:jc w:val="center"/>
        </w:trPr>
        <w:tc>
          <w:tcPr>
            <w:tcW w:w="3231" w:type="dxa"/>
            <w:gridSpan w:val="5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Full Adder Truth Table</w:t>
            </w:r>
          </w:p>
        </w:tc>
      </w:tr>
      <w:tr w:rsidR="00B42412" w:rsidRPr="00B42412" w:rsidTr="00AB6A1A">
        <w:trPr>
          <w:trHeight w:val="408"/>
          <w:jc w:val="center"/>
        </w:trPr>
        <w:tc>
          <w:tcPr>
            <w:tcW w:w="3231" w:type="dxa"/>
            <w:gridSpan w:val="5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B42412" w:rsidRPr="00B42412" w:rsidTr="00AB6A1A">
        <w:trPr>
          <w:trHeight w:val="276"/>
          <w:jc w:val="center"/>
        </w:trPr>
        <w:tc>
          <w:tcPr>
            <w:tcW w:w="5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CIN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S</w:t>
            </w:r>
          </w:p>
        </w:tc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COUT</w:t>
            </w:r>
          </w:p>
        </w:tc>
      </w:tr>
      <w:tr w:rsidR="00B42412" w:rsidRPr="00B42412" w:rsidTr="00AB6A1A">
        <w:trPr>
          <w:trHeight w:val="276"/>
          <w:jc w:val="center"/>
        </w:trPr>
        <w:tc>
          <w:tcPr>
            <w:tcW w:w="5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B42412" w:rsidRPr="00B42412" w:rsidTr="00AB6A1A">
        <w:trPr>
          <w:trHeight w:val="276"/>
          <w:jc w:val="center"/>
        </w:trPr>
        <w:tc>
          <w:tcPr>
            <w:tcW w:w="5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B42412" w:rsidRPr="00B42412" w:rsidTr="00AB6A1A">
        <w:trPr>
          <w:trHeight w:val="276"/>
          <w:jc w:val="center"/>
        </w:trPr>
        <w:tc>
          <w:tcPr>
            <w:tcW w:w="5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B42412" w:rsidRPr="00B42412" w:rsidTr="00AB6A1A">
        <w:trPr>
          <w:trHeight w:val="288"/>
          <w:jc w:val="center"/>
        </w:trPr>
        <w:tc>
          <w:tcPr>
            <w:tcW w:w="5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B42412" w:rsidRPr="00B42412" w:rsidTr="00AB6A1A">
        <w:trPr>
          <w:trHeight w:val="276"/>
          <w:jc w:val="center"/>
        </w:trPr>
        <w:tc>
          <w:tcPr>
            <w:tcW w:w="5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B42412" w:rsidRPr="00B42412" w:rsidTr="00AB6A1A">
        <w:trPr>
          <w:trHeight w:val="276"/>
          <w:jc w:val="center"/>
        </w:trPr>
        <w:tc>
          <w:tcPr>
            <w:tcW w:w="5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B42412" w:rsidRPr="00B42412" w:rsidTr="00AB6A1A">
        <w:trPr>
          <w:trHeight w:val="276"/>
          <w:jc w:val="center"/>
        </w:trPr>
        <w:tc>
          <w:tcPr>
            <w:tcW w:w="5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B42412" w:rsidRPr="00B42412" w:rsidTr="00AB6A1A">
        <w:trPr>
          <w:trHeight w:val="288"/>
          <w:jc w:val="center"/>
        </w:trPr>
        <w:tc>
          <w:tcPr>
            <w:tcW w:w="5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0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2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</w:tbl>
    <w:p w:rsidR="00B42412" w:rsidRDefault="00B42412" w:rsidP="00A8465A">
      <w:pPr>
        <w:spacing w:line="480" w:lineRule="auto"/>
        <w:contextualSpacing/>
        <w:rPr>
          <w:rFonts w:ascii="Times New Roman" w:hAnsi="Times New Roman" w:cs="Times New Roman"/>
          <w:sz w:val="24"/>
        </w:rPr>
      </w:pPr>
    </w:p>
    <w:tbl>
      <w:tblPr>
        <w:tblW w:w="105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42412" w:rsidRPr="00B42412" w:rsidTr="00B42412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412" w:rsidRPr="00B42412" w:rsidRDefault="00B42412" w:rsidP="00B4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412" w:rsidRPr="00B42412" w:rsidRDefault="00B42412" w:rsidP="00B4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412" w:rsidRPr="00B42412" w:rsidRDefault="00B42412" w:rsidP="00B4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412" w:rsidRPr="00B42412" w:rsidRDefault="00B42412" w:rsidP="00B42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412" w:rsidRPr="00B42412" w:rsidRDefault="00B42412" w:rsidP="00B42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412" w:rsidRPr="00B42412" w:rsidRDefault="00B42412" w:rsidP="00B42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412" w:rsidRPr="00B42412" w:rsidRDefault="00B42412" w:rsidP="00B4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412" w:rsidRPr="00B42412" w:rsidRDefault="00B42412" w:rsidP="00B4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412" w:rsidRPr="00B42412" w:rsidRDefault="00B42412" w:rsidP="00B424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412" w:rsidRPr="00B42412" w:rsidRDefault="00B42412" w:rsidP="00B42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412" w:rsidRPr="00B42412" w:rsidRDefault="00B42412" w:rsidP="00B42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B42412" w:rsidRPr="00B42412" w:rsidTr="00B42412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42412" w:rsidRPr="00B42412" w:rsidTr="00B42412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B42412" w:rsidRPr="00B42412" w:rsidTr="00B42412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CIN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CIN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12" w:rsidRPr="00B42412" w:rsidRDefault="00B42412" w:rsidP="00B4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241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</w:tbl>
    <w:p w:rsidR="00E13472" w:rsidRDefault="00E13472" w:rsidP="00A8465A">
      <w:pPr>
        <w:spacing w:line="480" w:lineRule="auto"/>
        <w:contextualSpacing/>
        <w:rPr>
          <w:rFonts w:ascii="Times New Roman" w:hAnsi="Times New Roman" w:cs="Times New Roman"/>
          <w:sz w:val="24"/>
        </w:rPr>
      </w:pPr>
    </w:p>
    <w:p w:rsidR="00E13472" w:rsidRDefault="00AB6A1A" w:rsidP="00AB6A1A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following is the diagram for the circuit using one XOR gate, three AND gates, and one OR gate.</w:t>
      </w:r>
    </w:p>
    <w:p w:rsidR="00E13472" w:rsidRDefault="002445D2" w:rsidP="00E13472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364480" cy="4518660"/>
            <wp:effectExtent l="0" t="0" r="7620" b="0"/>
            <wp:docPr id="1" name="Picture 1" descr="C:\Users\josep\AppData\Local\Microsoft\Windows\INetCacheContent.Word\Full Adder Circuit - 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sep\AppData\Local\Microsoft\Windows\INetCacheContent.Word\Full Adder Circuit - Page 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841" w:rsidRDefault="000D6841" w:rsidP="000D6841">
      <w:pPr>
        <w:spacing w:line="480" w:lineRule="auto"/>
        <w:contextualSpacing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Experiment 3: Ripple Carry Adder</w:t>
      </w:r>
    </w:p>
    <w:p w:rsidR="002445D2" w:rsidRDefault="000D6841" w:rsidP="000D6841">
      <w:pPr>
        <w:spacing w:line="48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 xml:space="preserve">A ripple carry adder is simply two full adders in succession. </w:t>
      </w:r>
      <w:r w:rsidR="009B0912">
        <w:rPr>
          <w:rFonts w:ascii="Times New Roman" w:hAnsi="Times New Roman" w:cs="Times New Roman"/>
          <w:sz w:val="24"/>
        </w:rPr>
        <w:t xml:space="preserve">COUT of the first full adder is then inputted into the CIN of the second full adder. The sum is then calculated. </w:t>
      </w:r>
      <w:r w:rsidR="002445D2">
        <w:rPr>
          <w:rFonts w:ascii="Times New Roman" w:hAnsi="Times New Roman" w:cs="Times New Roman"/>
          <w:sz w:val="24"/>
        </w:rPr>
        <w:t>Here is the design.</w:t>
      </w:r>
    </w:p>
    <w:p w:rsidR="002445D2" w:rsidRPr="000D6841" w:rsidRDefault="002445D2" w:rsidP="000D6841">
      <w:pPr>
        <w:spacing w:line="480" w:lineRule="auto"/>
        <w:contextualSpacing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943600" cy="2827002"/>
            <wp:effectExtent l="0" t="0" r="0" b="0"/>
            <wp:docPr id="4" name="Picture 4" descr="C:\Users\josep\AppData\Local\Microsoft\Windows\INetCacheContent.Word\RippleCarryAd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sep\AppData\Local\Microsoft\Windows\INetCacheContent.Word\RippleCarryAdde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841" w:rsidRPr="00A8465A" w:rsidRDefault="000D6841" w:rsidP="000D6841">
      <w:pPr>
        <w:spacing w:line="480" w:lineRule="auto"/>
        <w:contextualSpacing/>
        <w:rPr>
          <w:rFonts w:ascii="Times New Roman" w:hAnsi="Times New Roman" w:cs="Times New Roman"/>
          <w:sz w:val="24"/>
        </w:rPr>
      </w:pPr>
    </w:p>
    <w:p w:rsidR="00784499" w:rsidRDefault="00784499" w:rsidP="00784499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Results:</w:t>
      </w:r>
    </w:p>
    <w:p w:rsidR="00DC30FF" w:rsidRDefault="002445D2" w:rsidP="002445D2">
      <w:pPr>
        <w:spacing w:line="480" w:lineRule="auto"/>
        <w:contextualSpacing/>
        <w:rPr>
          <w:rFonts w:ascii="Times New Roman" w:hAnsi="Times New Roman" w:cs="Times New Roman"/>
          <w:sz w:val="24"/>
        </w:rPr>
      </w:pPr>
      <w:r w:rsidRPr="002445D2">
        <w:rPr>
          <w:rFonts w:ascii="Times New Roman" w:hAnsi="Times New Roman" w:cs="Times New Roman"/>
          <w:sz w:val="24"/>
        </w:rPr>
        <w:tab/>
        <w:t xml:space="preserve">At first the half adder was not working </w:t>
      </w:r>
      <w:r>
        <w:rPr>
          <w:rFonts w:ascii="Times New Roman" w:hAnsi="Times New Roman" w:cs="Times New Roman"/>
          <w:sz w:val="24"/>
        </w:rPr>
        <w:t>properly. I was able to find that the issue was with the XOR integrated circuit. The XOR of A and B would also return as 1. After replacing the IC, the half adder circuit functioned properly. The full adder circuit functioned properly on the first try for all values of A, B and CIN.</w:t>
      </w:r>
    </w:p>
    <w:p w:rsidR="002445D2" w:rsidRPr="002445D2" w:rsidRDefault="002445D2" w:rsidP="002445D2">
      <w:pPr>
        <w:spacing w:line="48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For the ripple carry adder, CIN was not properly integrated into my circuit. The circuit was set up without a CIN. After modifying my circuit drastically, I was able to get all the values to function properly for values of CIN = 0. I was able to confirm that CIN value was correct after passing through the first ripple carry adder. Due to the mistake of not having a CIN in the first circuit, I was not to find where the exact issue was. </w:t>
      </w:r>
    </w:p>
    <w:p w:rsidR="00784499" w:rsidRDefault="00784499" w:rsidP="00784499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Conclusion</w:t>
      </w:r>
      <w:r w:rsidR="00DC30FF">
        <w:rPr>
          <w:rFonts w:ascii="Times New Roman" w:hAnsi="Times New Roman" w:cs="Times New Roman"/>
          <w:b/>
          <w:sz w:val="32"/>
        </w:rPr>
        <w:t>:</w:t>
      </w:r>
    </w:p>
    <w:p w:rsidR="00DC30FF" w:rsidRDefault="002445D2" w:rsidP="002445D2">
      <w:pPr>
        <w:spacing w:line="48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 xml:space="preserve">In conclusion, this lab consisted of designing a half adder, full adder, and a ripple carry adder. Each case required the construction of a truth table and </w:t>
      </w:r>
      <w:proofErr w:type="spellStart"/>
      <w:r>
        <w:rPr>
          <w:rFonts w:ascii="Times New Roman" w:hAnsi="Times New Roman" w:cs="Times New Roman"/>
          <w:sz w:val="24"/>
        </w:rPr>
        <w:t>Karnaugh</w:t>
      </w:r>
      <w:proofErr w:type="spellEnd"/>
      <w:r>
        <w:rPr>
          <w:rFonts w:ascii="Times New Roman" w:hAnsi="Times New Roman" w:cs="Times New Roman"/>
          <w:sz w:val="24"/>
        </w:rPr>
        <w:t xml:space="preserve"> map. Do to the increased complexity of the ripple carry adder, debugging skills were utilized. </w:t>
      </w:r>
    </w:p>
    <w:p w:rsidR="00784499" w:rsidRDefault="00784499" w:rsidP="00784499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Questions</w:t>
      </w:r>
      <w:r w:rsidR="00DC30FF">
        <w:rPr>
          <w:rFonts w:ascii="Times New Roman" w:hAnsi="Times New Roman" w:cs="Times New Roman"/>
          <w:b/>
          <w:sz w:val="32"/>
        </w:rPr>
        <w:t>:</w:t>
      </w:r>
    </w:p>
    <w:p w:rsidR="00C71F3E" w:rsidRPr="00C71F3E" w:rsidRDefault="00C71F3E" w:rsidP="00C71F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C71F3E">
        <w:rPr>
          <w:rFonts w:ascii="Times New Roman" w:hAnsi="Times New Roman" w:cs="Times New Roman"/>
          <w:b/>
          <w:sz w:val="24"/>
        </w:rPr>
        <w:t>Provide all design items found in the pre-lab deliverables. If you found that a design needed corrections while executing the lab, supply the updated version of that material.</w:t>
      </w:r>
    </w:p>
    <w:p w:rsidR="00C71F3E" w:rsidRPr="00C71F3E" w:rsidRDefault="00C71F3E" w:rsidP="00C71F3E">
      <w:pPr>
        <w:pStyle w:val="ListParagraph"/>
        <w:rPr>
          <w:rFonts w:ascii="Times New Roman" w:hAnsi="Times New Roman" w:cs="Times New Roman"/>
          <w:sz w:val="24"/>
        </w:rPr>
      </w:pPr>
    </w:p>
    <w:p w:rsidR="00C71F3E" w:rsidRDefault="00C71F3E" w:rsidP="00C71F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C71F3E">
        <w:rPr>
          <w:rFonts w:ascii="Times New Roman" w:hAnsi="Times New Roman" w:cs="Times New Roman"/>
          <w:b/>
          <w:sz w:val="24"/>
        </w:rPr>
        <w:t>Determine the worst case propagation delay for your full adder design. Assume each gate has the same delay of 1 unit. Show the maximum delay path in your schematic. The maximum delay path is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C71F3E">
        <w:rPr>
          <w:rFonts w:ascii="Times New Roman" w:hAnsi="Times New Roman" w:cs="Times New Roman"/>
          <w:b/>
          <w:sz w:val="24"/>
        </w:rPr>
        <w:t>known as the critical path for that particular combinational block.</w:t>
      </w:r>
    </w:p>
    <w:p w:rsidR="002445D2" w:rsidRPr="002445D2" w:rsidRDefault="002445D2" w:rsidP="002445D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worse case</w:t>
      </w:r>
      <w:proofErr w:type="spellEnd"/>
      <w:r>
        <w:rPr>
          <w:rFonts w:ascii="Times New Roman" w:hAnsi="Times New Roman" w:cs="Times New Roman"/>
          <w:sz w:val="24"/>
        </w:rPr>
        <w:t xml:space="preserve"> propagation is three units. One for the XOR, one for the AND, and another for OR.</w:t>
      </w:r>
    </w:p>
    <w:p w:rsidR="002445D2" w:rsidRDefault="002445D2" w:rsidP="002445D2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>
            <wp:extent cx="3781370" cy="3185160"/>
            <wp:effectExtent l="0" t="0" r="0" b="0"/>
            <wp:docPr id="2" name="Picture 2" descr="C:\Users\josep\AppData\Local\Microsoft\Windows\INetCacheContent.Word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sep\AppData\Local\Microsoft\Windows\INetCacheContent.Word\Q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456" cy="319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F3E" w:rsidRPr="00C71F3E" w:rsidRDefault="00C71F3E" w:rsidP="00C71F3E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C71F3E" w:rsidRPr="00C71F3E" w:rsidRDefault="00C71F3E" w:rsidP="00C71F3E">
      <w:pPr>
        <w:pStyle w:val="ListParagraph"/>
        <w:rPr>
          <w:rFonts w:ascii="Times New Roman" w:hAnsi="Times New Roman" w:cs="Times New Roman"/>
          <w:sz w:val="24"/>
        </w:rPr>
      </w:pPr>
    </w:p>
    <w:p w:rsidR="00C71F3E" w:rsidRDefault="00C71F3E" w:rsidP="00C71F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C71F3E">
        <w:rPr>
          <w:rFonts w:ascii="Times New Roman" w:hAnsi="Times New Roman" w:cs="Times New Roman"/>
          <w:b/>
          <w:sz w:val="24"/>
        </w:rPr>
        <w:t>Design a 2-bit carry ripple adder assuming you only have half adder circuits and OR gates to work with. Draw up a schematic for your design using half adder building blocks and OR gates. Be sure the clearly label all inputs and outputs of your blocks.</w:t>
      </w:r>
    </w:p>
    <w:p w:rsidR="002445D2" w:rsidRPr="00C71F3E" w:rsidRDefault="002445D2" w:rsidP="002445D2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>
            <wp:extent cx="5836920" cy="2979420"/>
            <wp:effectExtent l="0" t="0" r="0" b="0"/>
            <wp:docPr id="5" name="Picture 5" descr="C:\Users\josep\AppData\Local\Microsoft\Windows\INetCacheContent.Word\Half Adder-Ripple Carry Adder - 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osep\AppData\Local\Microsoft\Windows\INetCacheContent.Word\Half Adder-Ripple Carry Adder - Page 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F3E" w:rsidRDefault="00C71F3E" w:rsidP="00C71F3E">
      <w:pPr>
        <w:ind w:left="360"/>
        <w:rPr>
          <w:rFonts w:ascii="Times New Roman" w:hAnsi="Times New Roman" w:cs="Times New Roman"/>
          <w:sz w:val="24"/>
        </w:rPr>
      </w:pPr>
    </w:p>
    <w:p w:rsidR="00C71F3E" w:rsidRDefault="00C71F3E" w:rsidP="00C71F3E">
      <w:pPr>
        <w:ind w:left="36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Feedback</w:t>
      </w:r>
    </w:p>
    <w:p w:rsidR="00C71F3E" w:rsidRDefault="00C71F3E" w:rsidP="00C71F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C71F3E">
        <w:rPr>
          <w:rFonts w:ascii="Times New Roman" w:hAnsi="Times New Roman" w:cs="Times New Roman"/>
          <w:b/>
          <w:sz w:val="24"/>
        </w:rPr>
        <w:t>What did you like most about the lab assignment and why? What did you like least about it and why?</w:t>
      </w:r>
    </w:p>
    <w:p w:rsidR="002445D2" w:rsidRPr="002445D2" w:rsidRDefault="002445D2" w:rsidP="002445D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enjoyed creating my circuits. I did not enjoy correcting my mistake of not having a CIN on my first design of the ripple carry adder.</w:t>
      </w:r>
    </w:p>
    <w:p w:rsidR="00C71F3E" w:rsidRPr="00C71F3E" w:rsidRDefault="00C71F3E" w:rsidP="00C71F3E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C71F3E" w:rsidRPr="00C71F3E" w:rsidRDefault="00C71F3E" w:rsidP="00C71F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proofErr w:type="gramStart"/>
      <w:r w:rsidRPr="00C71F3E">
        <w:rPr>
          <w:rFonts w:ascii="Times New Roman" w:hAnsi="Times New Roman" w:cs="Times New Roman"/>
          <w:b/>
          <w:sz w:val="24"/>
        </w:rPr>
        <w:t>Were</w:t>
      </w:r>
      <w:proofErr w:type="gramEnd"/>
      <w:r w:rsidRPr="00C71F3E">
        <w:rPr>
          <w:rFonts w:ascii="Times New Roman" w:hAnsi="Times New Roman" w:cs="Times New Roman"/>
          <w:b/>
          <w:sz w:val="24"/>
        </w:rPr>
        <w:t xml:space="preserve"> there any section of the lab manual that were unclear? If so, what was unclear? Do you have any suggestions for improving the clarity?</w:t>
      </w:r>
    </w:p>
    <w:p w:rsidR="00C71F3E" w:rsidRPr="002445D2" w:rsidRDefault="002445D2" w:rsidP="00C71F3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No. Can’t help someone who misreads the lab manual. </w:t>
      </w:r>
    </w:p>
    <w:p w:rsidR="00C71F3E" w:rsidRPr="00C71F3E" w:rsidRDefault="00C71F3E" w:rsidP="00C71F3E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C71F3E" w:rsidRPr="00C71F3E" w:rsidRDefault="00C71F3E" w:rsidP="00C71F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C71F3E">
        <w:rPr>
          <w:rFonts w:ascii="Times New Roman" w:hAnsi="Times New Roman" w:cs="Times New Roman"/>
          <w:b/>
          <w:sz w:val="24"/>
        </w:rPr>
        <w:t>What suggestions do you have to improve the overall lab assignment?</w:t>
      </w:r>
    </w:p>
    <w:p w:rsidR="00C71F3E" w:rsidRPr="002445D2" w:rsidRDefault="002445D2" w:rsidP="00C71F3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 should have been rather easy</w:t>
      </w:r>
    </w:p>
    <w:sectPr w:rsidR="00C71F3E" w:rsidRPr="002445D2" w:rsidSect="0078449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0B4" w:rsidRDefault="00DB70B4" w:rsidP="00DC30FF">
      <w:pPr>
        <w:spacing w:after="0" w:line="240" w:lineRule="auto"/>
      </w:pPr>
      <w:r>
        <w:separator/>
      </w:r>
    </w:p>
  </w:endnote>
  <w:endnote w:type="continuationSeparator" w:id="0">
    <w:p w:rsidR="00DB70B4" w:rsidRDefault="00DB70B4" w:rsidP="00DC3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0B4" w:rsidRDefault="00DB70B4" w:rsidP="00DC30FF">
      <w:pPr>
        <w:spacing w:after="0" w:line="240" w:lineRule="auto"/>
      </w:pPr>
      <w:r>
        <w:separator/>
      </w:r>
    </w:p>
  </w:footnote>
  <w:footnote w:type="continuationSeparator" w:id="0">
    <w:p w:rsidR="00DB70B4" w:rsidRDefault="00DB70B4" w:rsidP="00DC3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472" w:rsidRDefault="00E13472" w:rsidP="00DC30FF">
    <w:pPr>
      <w:pStyle w:val="Header"/>
      <w:jc w:val="center"/>
    </w:pPr>
  </w:p>
  <w:p w:rsidR="00E13472" w:rsidRDefault="00E134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2731E7"/>
    <w:multiLevelType w:val="hybridMultilevel"/>
    <w:tmpl w:val="6C36C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3281D"/>
    <w:multiLevelType w:val="hybridMultilevel"/>
    <w:tmpl w:val="0EF63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D54"/>
    <w:rsid w:val="00025D54"/>
    <w:rsid w:val="000D6841"/>
    <w:rsid w:val="001D0C3B"/>
    <w:rsid w:val="002445D2"/>
    <w:rsid w:val="00427457"/>
    <w:rsid w:val="00461A1C"/>
    <w:rsid w:val="00613D46"/>
    <w:rsid w:val="006811EB"/>
    <w:rsid w:val="006B2483"/>
    <w:rsid w:val="00784499"/>
    <w:rsid w:val="0081171D"/>
    <w:rsid w:val="008807FF"/>
    <w:rsid w:val="009B0912"/>
    <w:rsid w:val="00A721A3"/>
    <w:rsid w:val="00A8465A"/>
    <w:rsid w:val="00AB6A1A"/>
    <w:rsid w:val="00B42412"/>
    <w:rsid w:val="00C71F3E"/>
    <w:rsid w:val="00D32397"/>
    <w:rsid w:val="00D63EA0"/>
    <w:rsid w:val="00DB70B4"/>
    <w:rsid w:val="00DC30FF"/>
    <w:rsid w:val="00E13472"/>
    <w:rsid w:val="00E6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B340C"/>
  <w15:chartTrackingRefBased/>
  <w15:docId w15:val="{F2B13EFF-23DB-44B4-BFEA-4D7D780EE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8449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8449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C3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0FF"/>
  </w:style>
  <w:style w:type="paragraph" w:styleId="Footer">
    <w:name w:val="footer"/>
    <w:basedOn w:val="Normal"/>
    <w:link w:val="FooterChar"/>
    <w:uiPriority w:val="99"/>
    <w:unhideWhenUsed/>
    <w:rsid w:val="00DC3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0FF"/>
  </w:style>
  <w:style w:type="paragraph" w:styleId="ListParagraph">
    <w:name w:val="List Paragraph"/>
    <w:basedOn w:val="Normal"/>
    <w:uiPriority w:val="34"/>
    <w:qFormat/>
    <w:rsid w:val="00C71F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3D4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p\Documents\Custom%20Office%20Templates\ECEN%20248%20Lab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ECEN 248 Lab Report.dotx</Template>
  <TotalTime>707</TotalTime>
  <Pages>1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Martinsen</dc:creator>
  <cp:keywords/>
  <dc:description/>
  <cp:lastModifiedBy>Joseph Martinsen</cp:lastModifiedBy>
  <cp:revision>3</cp:revision>
  <cp:lastPrinted>2016-10-01T05:22:00Z</cp:lastPrinted>
  <dcterms:created xsi:type="dcterms:W3CDTF">2016-09-29T16:29:00Z</dcterms:created>
  <dcterms:modified xsi:type="dcterms:W3CDTF">2016-10-01T05:22:00Z</dcterms:modified>
</cp:coreProperties>
</file>